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200922" w14:paraId="4D2FCCB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B2F059" w14:textId="31AB7531" w:rsidR="00692703" w:rsidRPr="00F54BC0" w:rsidRDefault="00200922" w:rsidP="00F54BC0">
            <w:pPr>
              <w:pStyle w:val="Title"/>
              <w:rPr>
                <w:rFonts w:ascii="Roboto" w:hAnsi="Roboto"/>
              </w:rPr>
            </w:pPr>
            <w:r w:rsidRPr="00F54BC0">
              <w:rPr>
                <w:rFonts w:ascii="Roboto" w:hAnsi="Roboto"/>
              </w:rPr>
              <w:t>Isabella Salles</w:t>
            </w:r>
          </w:p>
          <w:p w14:paraId="7CBB6A5C" w14:textId="7FCB9F92" w:rsidR="00692703" w:rsidRPr="00200922" w:rsidRDefault="00200922" w:rsidP="00913946">
            <w:pPr>
              <w:pStyle w:val="ContactInfo"/>
              <w:contextualSpacing w:val="0"/>
              <w:rPr>
                <w:rFonts w:ascii="Roboto" w:hAnsi="Roboto"/>
                <w:lang w:val="pt-BR"/>
              </w:rPr>
            </w:pPr>
            <w:r w:rsidRPr="00200922">
              <w:rPr>
                <w:rFonts w:ascii="Roboto" w:hAnsi="Roboto"/>
                <w:lang w:val="pt-BR"/>
              </w:rPr>
              <w:t>São Paulo</w:t>
            </w:r>
            <w:r w:rsidR="00692703" w:rsidRPr="00200922">
              <w:rPr>
                <w:rFonts w:ascii="Roboto" w:hAnsi="Roboto"/>
                <w:lang w:val="pt-BR"/>
              </w:rPr>
              <w:t xml:space="preserve"> </w:t>
            </w:r>
          </w:p>
          <w:p w14:paraId="3CEC3812" w14:textId="72F1388D" w:rsidR="00692703" w:rsidRPr="00200922" w:rsidRDefault="00200922" w:rsidP="00913946">
            <w:pPr>
              <w:pStyle w:val="ContactInfoEmphasis"/>
              <w:contextualSpacing w:val="0"/>
              <w:rPr>
                <w:rFonts w:ascii="Roboto" w:hAnsi="Roboto"/>
              </w:rPr>
            </w:pPr>
            <w:r w:rsidRPr="00200922">
              <w:rPr>
                <w:rFonts w:ascii="Roboto" w:hAnsi="Roboto"/>
                <w:color w:val="7030A0"/>
              </w:rPr>
              <w:t>bellssalles@gmail.com</w:t>
            </w:r>
            <w:r w:rsidR="00692703" w:rsidRPr="00200922">
              <w:rPr>
                <w:rFonts w:ascii="Roboto" w:hAnsi="Roboto"/>
                <w:color w:val="7030A0"/>
              </w:rPr>
              <w:t xml:space="preserve"> </w:t>
            </w:r>
          </w:p>
        </w:tc>
      </w:tr>
      <w:tr w:rsidR="009571D8" w:rsidRPr="00200922" w14:paraId="767EC495" w14:textId="77777777" w:rsidTr="00692703">
        <w:tc>
          <w:tcPr>
            <w:tcW w:w="9360" w:type="dxa"/>
            <w:tcMar>
              <w:top w:w="432" w:type="dxa"/>
            </w:tcMar>
          </w:tcPr>
          <w:p w14:paraId="3DCCD7C7" w14:textId="2B13777A" w:rsidR="001755A8" w:rsidRPr="00200922" w:rsidRDefault="00200922" w:rsidP="00913946">
            <w:pPr>
              <w:contextualSpacing w:val="0"/>
              <w:rPr>
                <w:rFonts w:ascii="Roboto" w:hAnsi="Roboto"/>
              </w:rPr>
            </w:pPr>
            <w:r w:rsidRPr="00200922">
              <w:rPr>
                <w:rStyle w:val="jsgrdq"/>
                <w:rFonts w:ascii="Roboto" w:hAnsi="Roboto"/>
                <w:color w:val="444440"/>
              </w:rPr>
              <w:t xml:space="preserve">I am passionate about technology and </w:t>
            </w:r>
            <w:proofErr w:type="gramStart"/>
            <w:r w:rsidRPr="00200922">
              <w:rPr>
                <w:rStyle w:val="jsgrdq"/>
                <w:rFonts w:ascii="Roboto" w:hAnsi="Roboto"/>
                <w:color w:val="444440"/>
              </w:rPr>
              <w:t>I'm</w:t>
            </w:r>
            <w:proofErr w:type="gramEnd"/>
            <w:r w:rsidRPr="00200922">
              <w:rPr>
                <w:rStyle w:val="jsgrdq"/>
                <w:rFonts w:ascii="Roboto" w:hAnsi="Roboto"/>
                <w:color w:val="444440"/>
              </w:rPr>
              <w:t xml:space="preserve"> always looking for new challenges that will get me out of my comfort zone. Currently, </w:t>
            </w:r>
            <w:proofErr w:type="gramStart"/>
            <w:r w:rsidRPr="00200922">
              <w:rPr>
                <w:rStyle w:val="jsgrdq"/>
                <w:rFonts w:ascii="Roboto" w:hAnsi="Roboto"/>
                <w:color w:val="444440"/>
              </w:rPr>
              <w:t>I'm</w:t>
            </w:r>
            <w:proofErr w:type="gramEnd"/>
            <w:r w:rsidRPr="00200922">
              <w:rPr>
                <w:rStyle w:val="jsgrdq"/>
                <w:rFonts w:ascii="Roboto" w:hAnsi="Roboto"/>
                <w:color w:val="444440"/>
              </w:rPr>
              <w:t xml:space="preserve"> looking for new experiences with frontend development and UX/UI that can help me to </w:t>
            </w:r>
            <w:proofErr w:type="spellStart"/>
            <w:r w:rsidRPr="00200922">
              <w:rPr>
                <w:rStyle w:val="jsgrdq"/>
                <w:rFonts w:ascii="Roboto" w:hAnsi="Roboto"/>
                <w:color w:val="444440"/>
              </w:rPr>
              <w:t>envolve</w:t>
            </w:r>
            <w:proofErr w:type="spellEnd"/>
            <w:r w:rsidRPr="00200922">
              <w:rPr>
                <w:rStyle w:val="jsgrdq"/>
                <w:rFonts w:ascii="Roboto" w:hAnsi="Roboto"/>
                <w:color w:val="444440"/>
              </w:rPr>
              <w:t xml:space="preserve"> much more my passion for technology and web design</w:t>
            </w:r>
            <w:r w:rsidRPr="00200922">
              <w:rPr>
                <w:rStyle w:val="jsgrdq"/>
                <w:rFonts w:ascii="Roboto" w:hAnsi="Roboto"/>
                <w:color w:val="444440"/>
              </w:rPr>
              <w:t>.</w:t>
            </w:r>
          </w:p>
        </w:tc>
      </w:tr>
    </w:tbl>
    <w:p w14:paraId="7848796B" w14:textId="77777777" w:rsidR="004E01EB" w:rsidRPr="00200922" w:rsidRDefault="00634E53" w:rsidP="004E01EB">
      <w:pPr>
        <w:pStyle w:val="Heading1"/>
        <w:rPr>
          <w:rFonts w:ascii="Roboto" w:hAnsi="Roboto"/>
        </w:rPr>
      </w:pPr>
      <w:sdt>
        <w:sdtPr>
          <w:rPr>
            <w:rFonts w:ascii="Roboto" w:hAnsi="Roboto"/>
          </w:rPr>
          <w:alias w:val="Experience:"/>
          <w:tag w:val="Experience:"/>
          <w:id w:val="-1983300934"/>
          <w:placeholder>
            <w:docPart w:val="5A0676FAD1274B76B4076FD0FBA6F6A4"/>
          </w:placeholder>
          <w:temporary/>
          <w:showingPlcHdr/>
          <w15:appearance w15:val="hidden"/>
        </w:sdtPr>
        <w:sdtEndPr/>
        <w:sdtContent>
          <w:r w:rsidR="004E01EB" w:rsidRPr="00200922">
            <w:rPr>
              <w:rFonts w:ascii="Roboto" w:hAnsi="Roboto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200922" w14:paraId="76C4CEB3" w14:textId="77777777" w:rsidTr="00D66A52">
        <w:tc>
          <w:tcPr>
            <w:tcW w:w="9355" w:type="dxa"/>
          </w:tcPr>
          <w:p w14:paraId="0F66F04A" w14:textId="286C1070" w:rsidR="001D0BF1" w:rsidRPr="00200922" w:rsidRDefault="00200922" w:rsidP="001D0BF1">
            <w:pPr>
              <w:pStyle w:val="Heading3"/>
              <w:contextualSpacing w:val="0"/>
              <w:outlineLvl w:val="2"/>
              <w:rPr>
                <w:rFonts w:ascii="Roboto" w:hAnsi="Roboto"/>
              </w:rPr>
            </w:pPr>
            <w:r>
              <w:rPr>
                <w:rFonts w:ascii="Roboto" w:hAnsi="Roboto"/>
              </w:rPr>
              <w:t>mar 2020</w:t>
            </w:r>
            <w:r w:rsidR="001D0BF1" w:rsidRPr="00200922">
              <w:rPr>
                <w:rFonts w:ascii="Roboto" w:hAnsi="Roboto"/>
              </w:rPr>
              <w:t xml:space="preserve"> – </w:t>
            </w:r>
            <w:r>
              <w:rPr>
                <w:rFonts w:ascii="Roboto" w:hAnsi="Roboto"/>
              </w:rPr>
              <w:t>nov 2020</w:t>
            </w:r>
          </w:p>
          <w:p w14:paraId="7B1D0871" w14:textId="7903DFCB" w:rsidR="001D0BF1" w:rsidRPr="00200922" w:rsidRDefault="00200922" w:rsidP="001D0BF1">
            <w:pPr>
              <w:pStyle w:val="Heading2"/>
              <w:contextualSpacing w:val="0"/>
              <w:outlineLvl w:val="1"/>
              <w:rPr>
                <w:rFonts w:ascii="Roboto" w:hAnsi="Roboto"/>
              </w:rPr>
            </w:pPr>
            <w:r w:rsidRPr="00200922">
              <w:rPr>
                <w:rFonts w:ascii="Roboto" w:hAnsi="Roboto"/>
                <w:color w:val="7030A0"/>
              </w:rPr>
              <w:t>Software developer</w:t>
            </w:r>
            <w:r w:rsidR="001D0BF1" w:rsidRPr="00200922">
              <w:rPr>
                <w:rFonts w:ascii="Roboto" w:hAnsi="Roboto"/>
                <w:color w:val="7030A0"/>
              </w:rPr>
              <w:t>,</w:t>
            </w:r>
            <w:r w:rsidR="001D0BF1" w:rsidRPr="00200922">
              <w:rPr>
                <w:rFonts w:ascii="Roboto" w:hAnsi="Roboto"/>
              </w:rPr>
              <w:t xml:space="preserve"> </w:t>
            </w:r>
            <w:r w:rsidRPr="00200922">
              <w:rPr>
                <w:rStyle w:val="SubtleReference"/>
                <w:rFonts w:ascii="Roboto" w:hAnsi="Roboto"/>
              </w:rPr>
              <w:t>Wirecard Brazil</w:t>
            </w:r>
          </w:p>
          <w:p w14:paraId="34606F48" w14:textId="4CBF41B1" w:rsidR="00200922" w:rsidRPr="00200922" w:rsidRDefault="00200922" w:rsidP="002009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Roboto" w:eastAsia="Times New Roman" w:hAnsi="Roboto" w:cs="Times New Roman"/>
                <w:color w:val="auto"/>
                <w:sz w:val="24"/>
                <w:szCs w:val="24"/>
                <w:lang w:eastAsia="pt-BR"/>
              </w:rPr>
            </w:pPr>
            <w:proofErr w:type="spellStart"/>
            <w:r w:rsidRPr="00200922"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Activily</w:t>
            </w:r>
            <w:proofErr w:type="spellEnd"/>
            <w:r w:rsidRPr="00200922"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 xml:space="preserve"> working in a regulatory compliance team responsible for complying with relevant laws, policies, and regulations</w:t>
            </w:r>
            <w:r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.</w:t>
            </w:r>
          </w:p>
          <w:p w14:paraId="7299EEC0" w14:textId="3AB4FF9F" w:rsidR="00200922" w:rsidRPr="00200922" w:rsidRDefault="00200922" w:rsidP="002009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Roboto" w:eastAsia="Times New Roman" w:hAnsi="Roboto" w:cs="Times New Roman"/>
                <w:color w:val="auto"/>
                <w:sz w:val="24"/>
                <w:szCs w:val="24"/>
                <w:lang w:eastAsia="pt-BR"/>
              </w:rPr>
            </w:pPr>
            <w:r w:rsidRPr="00200922"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Use of different Agile Methodologies and frameworks like Scrum, Kanban and XP</w:t>
            </w:r>
            <w:r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.</w:t>
            </w:r>
          </w:p>
          <w:p w14:paraId="24931C64" w14:textId="77777777" w:rsidR="00200922" w:rsidRPr="00200922" w:rsidRDefault="00200922" w:rsidP="00200922">
            <w:pPr>
              <w:spacing w:before="100" w:beforeAutospacing="1" w:after="100" w:afterAutospacing="1"/>
              <w:ind w:left="720"/>
              <w:rPr>
                <w:rFonts w:ascii="Roboto" w:eastAsia="Times New Roman" w:hAnsi="Roboto" w:cs="Times New Roman"/>
                <w:color w:val="auto"/>
                <w:sz w:val="24"/>
                <w:szCs w:val="24"/>
                <w:lang w:eastAsia="pt-BR"/>
              </w:rPr>
            </w:pPr>
          </w:p>
          <w:p w14:paraId="1669348A" w14:textId="42B6378C" w:rsidR="00200922" w:rsidRPr="00200922" w:rsidRDefault="00200922" w:rsidP="00200922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444440"/>
                <w:spacing w:val="12"/>
                <w:sz w:val="20"/>
                <w:szCs w:val="20"/>
                <w:lang w:eastAsia="pt-BR"/>
              </w:rPr>
            </w:pPr>
            <w:r w:rsidRPr="00200922"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>Technologies: Git, Docker, Ruby, Java, Vue.js, MySQL, MongoDB, RabbitMQ</w:t>
            </w:r>
            <w:r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>.</w:t>
            </w:r>
          </w:p>
          <w:p w14:paraId="23D9D4C8" w14:textId="626F0EBC" w:rsidR="001E3120" w:rsidRPr="00200922" w:rsidRDefault="001E3120" w:rsidP="001D0BF1">
            <w:pPr>
              <w:contextualSpacing w:val="0"/>
              <w:rPr>
                <w:rFonts w:ascii="Roboto" w:hAnsi="Roboto"/>
              </w:rPr>
            </w:pPr>
          </w:p>
        </w:tc>
      </w:tr>
      <w:tr w:rsidR="00F61DF9" w:rsidRPr="00200922" w14:paraId="6BECBAA8" w14:textId="77777777" w:rsidTr="00200922">
        <w:trPr>
          <w:trHeight w:val="1150"/>
        </w:trPr>
        <w:tc>
          <w:tcPr>
            <w:tcW w:w="9355" w:type="dxa"/>
            <w:tcMar>
              <w:top w:w="216" w:type="dxa"/>
            </w:tcMar>
          </w:tcPr>
          <w:p w14:paraId="773AA541" w14:textId="5DD425D2" w:rsidR="00F61DF9" w:rsidRPr="00200922" w:rsidRDefault="00200922" w:rsidP="00F61DF9">
            <w:pPr>
              <w:pStyle w:val="Heading3"/>
              <w:contextualSpacing w:val="0"/>
              <w:outlineLvl w:val="2"/>
              <w:rPr>
                <w:rFonts w:ascii="Roboto" w:hAnsi="Roboto"/>
              </w:rPr>
            </w:pPr>
            <w:r>
              <w:rPr>
                <w:rFonts w:ascii="Roboto" w:hAnsi="Roboto"/>
              </w:rPr>
              <w:t>nov 2020</w:t>
            </w:r>
            <w:r w:rsidR="00F61DF9" w:rsidRPr="00200922">
              <w:rPr>
                <w:rFonts w:ascii="Roboto" w:hAnsi="Roboto"/>
              </w:rPr>
              <w:t xml:space="preserve"> – </w:t>
            </w:r>
            <w:r>
              <w:rPr>
                <w:rFonts w:ascii="Roboto" w:hAnsi="Roboto"/>
              </w:rPr>
              <w:t>Present</w:t>
            </w:r>
          </w:p>
          <w:p w14:paraId="1FE2B51D" w14:textId="7754286F" w:rsidR="00F61DF9" w:rsidRPr="00200922" w:rsidRDefault="00200922" w:rsidP="00F61DF9">
            <w:pPr>
              <w:pStyle w:val="Heading2"/>
              <w:contextualSpacing w:val="0"/>
              <w:outlineLvl w:val="1"/>
              <w:rPr>
                <w:rFonts w:ascii="Roboto" w:hAnsi="Roboto"/>
              </w:rPr>
            </w:pPr>
            <w:r w:rsidRPr="00200922">
              <w:rPr>
                <w:rFonts w:ascii="Roboto" w:hAnsi="Roboto"/>
                <w:color w:val="7030A0"/>
              </w:rPr>
              <w:t>Frontend engineer</w:t>
            </w:r>
            <w:r w:rsidR="00F61DF9" w:rsidRPr="00200922">
              <w:rPr>
                <w:rFonts w:ascii="Roboto" w:hAnsi="Roboto"/>
                <w:color w:val="7030A0"/>
              </w:rPr>
              <w:t xml:space="preserve">, </w:t>
            </w:r>
            <w:r w:rsidRPr="00200922">
              <w:rPr>
                <w:rStyle w:val="SubtleReference"/>
                <w:rFonts w:ascii="Roboto" w:hAnsi="Roboto"/>
              </w:rPr>
              <w:t>Pagseguro pagbank</w:t>
            </w:r>
          </w:p>
          <w:p w14:paraId="3035076A" w14:textId="0DE0F870" w:rsidR="00200922" w:rsidRPr="00200922" w:rsidRDefault="00200922" w:rsidP="00200922">
            <w:pPr>
              <w:numPr>
                <w:ilvl w:val="0"/>
                <w:numId w:val="14"/>
              </w:numPr>
              <w:spacing w:before="100" w:beforeAutospacing="1" w:after="100" w:afterAutospacing="1"/>
              <w:contextualSpacing w:val="0"/>
              <w:rPr>
                <w:rFonts w:ascii="Roboto" w:eastAsia="Times New Roman" w:hAnsi="Roboto" w:cs="Times New Roman"/>
                <w:color w:val="auto"/>
                <w:sz w:val="24"/>
                <w:szCs w:val="24"/>
                <w:lang w:eastAsia="pt-BR"/>
              </w:rPr>
            </w:pPr>
            <w:r w:rsidRPr="00200922"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 xml:space="preserve">Create and deploy new projects and provide maintenance to old </w:t>
            </w:r>
            <w:proofErr w:type="spellStart"/>
            <w:r w:rsidRPr="00200922"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softwares</w:t>
            </w:r>
            <w:proofErr w:type="spellEnd"/>
            <w:r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.</w:t>
            </w:r>
          </w:p>
          <w:p w14:paraId="7D6A46E5" w14:textId="77777777" w:rsidR="00200922" w:rsidRPr="00200922" w:rsidRDefault="00200922" w:rsidP="00200922">
            <w:pPr>
              <w:numPr>
                <w:ilvl w:val="0"/>
                <w:numId w:val="15"/>
              </w:numPr>
              <w:spacing w:before="100" w:beforeAutospacing="1" w:after="100" w:afterAutospacing="1"/>
              <w:contextualSpacing w:val="0"/>
              <w:rPr>
                <w:rFonts w:ascii="Roboto" w:eastAsia="Times New Roman" w:hAnsi="Roboto" w:cs="Times New Roman"/>
                <w:color w:val="auto"/>
                <w:sz w:val="24"/>
                <w:szCs w:val="24"/>
                <w:lang w:eastAsia="pt-BR"/>
              </w:rPr>
            </w:pPr>
            <w:r w:rsidRPr="00200922"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Working with Vue.js to create PIX mobile and web interface</w:t>
            </w:r>
            <w:r>
              <w:rPr>
                <w:rFonts w:ascii="Roboto" w:eastAsia="Times New Roman" w:hAnsi="Roboto" w:cs="Times New Roman"/>
                <w:color w:val="444440"/>
                <w:sz w:val="24"/>
                <w:szCs w:val="24"/>
                <w:lang w:eastAsia="pt-BR"/>
              </w:rPr>
              <w:t>.</w:t>
            </w:r>
          </w:p>
          <w:p w14:paraId="712EB3C7" w14:textId="77777777" w:rsidR="00200922" w:rsidRPr="00200922" w:rsidRDefault="00200922" w:rsidP="00200922">
            <w:pPr>
              <w:spacing w:before="100" w:beforeAutospacing="1" w:after="100" w:afterAutospacing="1"/>
              <w:ind w:left="720"/>
              <w:rPr>
                <w:rFonts w:ascii="Roboto" w:eastAsia="Times New Roman" w:hAnsi="Roboto" w:cs="Times New Roman"/>
                <w:color w:val="auto"/>
                <w:sz w:val="24"/>
                <w:szCs w:val="24"/>
                <w:lang w:eastAsia="pt-BR"/>
              </w:rPr>
            </w:pPr>
          </w:p>
          <w:p w14:paraId="27B3CB69" w14:textId="782B77E2" w:rsidR="00200922" w:rsidRDefault="00200922" w:rsidP="00200922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</w:pPr>
            <w:r w:rsidRPr="00200922"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 xml:space="preserve">Technologies: HTML, CSS, </w:t>
            </w:r>
            <w:proofErr w:type="spellStart"/>
            <w:r w:rsidRPr="00200922"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>Javascript</w:t>
            </w:r>
            <w:proofErr w:type="spellEnd"/>
            <w:r w:rsidRPr="00200922"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 xml:space="preserve">, Vue.js, </w:t>
            </w:r>
            <w:proofErr w:type="spellStart"/>
            <w:r w:rsidRPr="00200922"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>GraphQL</w:t>
            </w:r>
            <w:proofErr w:type="spellEnd"/>
            <w:r w:rsidRPr="00200922"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>, Git</w:t>
            </w:r>
            <w:r>
              <w:rPr>
                <w:rFonts w:ascii="Roboto" w:eastAsia="Times New Roman" w:hAnsi="Roboto" w:cs="Times New Roman"/>
                <w:b/>
                <w:bCs/>
                <w:color w:val="444440"/>
                <w:spacing w:val="12"/>
                <w:sz w:val="20"/>
                <w:szCs w:val="20"/>
                <w:lang w:eastAsia="pt-BR"/>
              </w:rPr>
              <w:t>.</w:t>
            </w:r>
          </w:p>
          <w:p w14:paraId="36A3140F" w14:textId="77777777" w:rsidR="00F51EF6" w:rsidRPr="00200922" w:rsidRDefault="00F51EF6" w:rsidP="00200922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444440"/>
                <w:spacing w:val="12"/>
                <w:sz w:val="20"/>
                <w:szCs w:val="20"/>
                <w:lang w:eastAsia="pt-BR"/>
              </w:rPr>
            </w:pPr>
          </w:p>
          <w:p w14:paraId="38F595C4" w14:textId="77777777" w:rsidR="00F61DF9" w:rsidRDefault="00F61DF9" w:rsidP="00F61DF9">
            <w:pPr>
              <w:rPr>
                <w:rFonts w:ascii="Roboto" w:hAnsi="Roboto"/>
              </w:rPr>
            </w:pPr>
          </w:p>
          <w:p w14:paraId="407F52B3" w14:textId="77777777" w:rsidR="00F51EF6" w:rsidRPr="00200922" w:rsidRDefault="00F51EF6" w:rsidP="00F51EF6">
            <w:pPr>
              <w:pStyle w:val="Heading3"/>
              <w:contextualSpacing w:val="0"/>
              <w:outlineLvl w:val="2"/>
              <w:rPr>
                <w:rFonts w:ascii="Roboto" w:hAnsi="Roboto"/>
              </w:rPr>
            </w:pPr>
            <w:r>
              <w:rPr>
                <w:rFonts w:ascii="Roboto" w:hAnsi="Roboto"/>
              </w:rPr>
              <w:t>nov 2020</w:t>
            </w:r>
            <w:r w:rsidRPr="00200922">
              <w:rPr>
                <w:rFonts w:ascii="Roboto" w:hAnsi="Roboto"/>
              </w:rPr>
              <w:t xml:space="preserve"> – </w:t>
            </w:r>
            <w:r>
              <w:rPr>
                <w:rFonts w:ascii="Roboto" w:hAnsi="Roboto"/>
              </w:rPr>
              <w:t>Present</w:t>
            </w:r>
          </w:p>
          <w:p w14:paraId="6F947657" w14:textId="6A44B4E3" w:rsidR="00F51EF6" w:rsidRPr="00200922" w:rsidRDefault="00F51EF6" w:rsidP="00F51EF6">
            <w:pPr>
              <w:pStyle w:val="Heading2"/>
              <w:contextualSpacing w:val="0"/>
              <w:outlineLvl w:val="1"/>
              <w:rPr>
                <w:rFonts w:ascii="Roboto" w:hAnsi="Roboto"/>
              </w:rPr>
            </w:pPr>
            <w:r>
              <w:rPr>
                <w:rFonts w:ascii="Roboto" w:hAnsi="Roboto"/>
                <w:color w:val="7030A0"/>
              </w:rPr>
              <w:t>U</w:t>
            </w:r>
            <w:r>
              <w:rPr>
                <w:color w:val="7030A0"/>
              </w:rPr>
              <w:t>X/UI designer</w:t>
            </w:r>
            <w:r w:rsidRPr="00200922">
              <w:rPr>
                <w:rFonts w:ascii="Roboto" w:hAnsi="Roboto"/>
                <w:color w:val="7030A0"/>
              </w:rPr>
              <w:t xml:space="preserve">, </w:t>
            </w:r>
            <w:r>
              <w:rPr>
                <w:rStyle w:val="SubtleReference"/>
              </w:rPr>
              <w:t>new school</w:t>
            </w:r>
          </w:p>
          <w:p w14:paraId="574ACECF" w14:textId="6BE7DC26" w:rsidR="00F51EF6" w:rsidRPr="00200922" w:rsidRDefault="00F51EF6" w:rsidP="00F61DF9">
            <w:pPr>
              <w:rPr>
                <w:rFonts w:ascii="Roboto" w:hAnsi="Roboto"/>
              </w:rPr>
            </w:pPr>
          </w:p>
        </w:tc>
      </w:tr>
    </w:tbl>
    <w:sdt>
      <w:sdtPr>
        <w:rPr>
          <w:rFonts w:ascii="Roboto" w:hAnsi="Roboto"/>
        </w:rPr>
        <w:alias w:val="Education:"/>
        <w:tag w:val="Education:"/>
        <w:id w:val="-1908763273"/>
        <w:placeholder>
          <w:docPart w:val="1430E36B77704BE8ACFA64F0A24B2446"/>
        </w:placeholder>
        <w:temporary/>
        <w:showingPlcHdr/>
        <w15:appearance w15:val="hidden"/>
      </w:sdtPr>
      <w:sdtEndPr/>
      <w:sdtContent>
        <w:p w14:paraId="73C1A89A" w14:textId="77777777" w:rsidR="00DA59AA" w:rsidRPr="00200922" w:rsidRDefault="00DA59AA" w:rsidP="0097790C">
          <w:pPr>
            <w:pStyle w:val="Heading1"/>
            <w:rPr>
              <w:rFonts w:ascii="Roboto" w:hAnsi="Roboto"/>
            </w:rPr>
          </w:pPr>
          <w:r w:rsidRPr="00200922">
            <w:rPr>
              <w:rFonts w:ascii="Roboto" w:hAnsi="Robo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200922" w14:paraId="5AC73B56" w14:textId="77777777" w:rsidTr="00D66A52">
        <w:tc>
          <w:tcPr>
            <w:tcW w:w="9355" w:type="dxa"/>
          </w:tcPr>
          <w:p w14:paraId="05D8F3F4" w14:textId="24331D4B" w:rsidR="001D0BF1" w:rsidRPr="00200922" w:rsidRDefault="00200922" w:rsidP="001D0BF1">
            <w:pPr>
              <w:pStyle w:val="Heading2"/>
              <w:contextualSpacing w:val="0"/>
              <w:outlineLvl w:val="1"/>
              <w:rPr>
                <w:rFonts w:ascii="Roboto" w:hAnsi="Roboto"/>
              </w:rPr>
            </w:pPr>
            <w:r w:rsidRPr="00200922">
              <w:rPr>
                <w:rFonts w:ascii="Roboto" w:hAnsi="Roboto"/>
                <w:color w:val="7030A0"/>
              </w:rPr>
              <w:t>systems for internet</w:t>
            </w:r>
            <w:r w:rsidR="001D0BF1" w:rsidRPr="00200922">
              <w:rPr>
                <w:rFonts w:ascii="Roboto" w:hAnsi="Roboto"/>
                <w:color w:val="7030A0"/>
              </w:rPr>
              <w:t xml:space="preserve">, </w:t>
            </w:r>
            <w:r w:rsidRPr="00200922">
              <w:rPr>
                <w:rStyle w:val="SubtleReference"/>
                <w:rFonts w:ascii="Roboto" w:hAnsi="Roboto"/>
              </w:rPr>
              <w:t>fiap</w:t>
            </w:r>
          </w:p>
          <w:p w14:paraId="6F13844C" w14:textId="58DB269A" w:rsidR="007538DC" w:rsidRPr="00200922" w:rsidRDefault="00200922" w:rsidP="007538DC">
            <w:pPr>
              <w:contextualSpacing w:val="0"/>
              <w:rPr>
                <w:rFonts w:ascii="Roboto" w:hAnsi="Roboto"/>
              </w:rPr>
            </w:pPr>
            <w:r w:rsidRPr="00200922">
              <w:rPr>
                <w:rStyle w:val="jsgrdq"/>
                <w:rFonts w:ascii="Roboto" w:hAnsi="Roboto"/>
                <w:color w:val="444440"/>
              </w:rPr>
              <w:t xml:space="preserve">Expected to finish </w:t>
            </w:r>
            <w:proofErr w:type="gramStart"/>
            <w:r w:rsidRPr="00200922">
              <w:rPr>
                <w:rStyle w:val="jsgrdq"/>
                <w:rFonts w:ascii="Roboto" w:hAnsi="Roboto"/>
                <w:color w:val="444440"/>
              </w:rPr>
              <w:t>on</w:t>
            </w:r>
            <w:proofErr w:type="gramEnd"/>
            <w:r w:rsidRPr="00200922">
              <w:rPr>
                <w:rStyle w:val="jsgrdq"/>
                <w:rFonts w:ascii="Roboto" w:hAnsi="Roboto"/>
                <w:color w:val="444440"/>
              </w:rPr>
              <w:t xml:space="preserve"> December 2022</w:t>
            </w:r>
            <w:r>
              <w:rPr>
                <w:rStyle w:val="jsgrdq"/>
                <w:rFonts w:ascii="Roboto" w:hAnsi="Roboto"/>
                <w:color w:val="444440"/>
              </w:rPr>
              <w:t>.</w:t>
            </w:r>
          </w:p>
        </w:tc>
      </w:tr>
      <w:tr w:rsidR="00F61DF9" w:rsidRPr="00200922" w14:paraId="7FF44F7E" w14:textId="77777777" w:rsidTr="00F61DF9">
        <w:tc>
          <w:tcPr>
            <w:tcW w:w="9355" w:type="dxa"/>
            <w:tcMar>
              <w:top w:w="216" w:type="dxa"/>
            </w:tcMar>
          </w:tcPr>
          <w:p w14:paraId="021BCF82" w14:textId="460C1700" w:rsidR="00F61DF9" w:rsidRPr="00200922" w:rsidRDefault="00F61DF9" w:rsidP="00F61DF9">
            <w:pPr>
              <w:rPr>
                <w:rFonts w:ascii="Roboto" w:hAnsi="Roboto"/>
              </w:rPr>
            </w:pPr>
          </w:p>
        </w:tc>
      </w:tr>
    </w:tbl>
    <w:sdt>
      <w:sdtPr>
        <w:rPr>
          <w:rFonts w:ascii="Roboto" w:hAnsi="Roboto"/>
        </w:rPr>
        <w:alias w:val="Skills:"/>
        <w:tag w:val="Skills:"/>
        <w:id w:val="-1392877668"/>
        <w:placeholder>
          <w:docPart w:val="10DE9EF7DB1B4A059693ED4E05C275E1"/>
        </w:placeholder>
        <w:temporary/>
        <w:showingPlcHdr/>
        <w15:appearance w15:val="hidden"/>
      </w:sdtPr>
      <w:sdtEndPr/>
      <w:sdtContent>
        <w:p w14:paraId="5A9A877D" w14:textId="77777777" w:rsidR="00486277" w:rsidRPr="00200922" w:rsidRDefault="00486277" w:rsidP="00486277">
          <w:pPr>
            <w:pStyle w:val="Heading1"/>
            <w:rPr>
              <w:rFonts w:ascii="Roboto" w:hAnsi="Roboto"/>
            </w:rPr>
          </w:pPr>
          <w:r w:rsidRPr="00200922">
            <w:rPr>
              <w:rFonts w:ascii="Roboto" w:hAnsi="Robo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200922" w14:paraId="03E3D523" w14:textId="77777777" w:rsidTr="00CF1A49">
        <w:tc>
          <w:tcPr>
            <w:tcW w:w="4675" w:type="dxa"/>
          </w:tcPr>
          <w:p w14:paraId="754CBAC5" w14:textId="698A8860" w:rsidR="001E3120" w:rsidRPr="00200922" w:rsidRDefault="00200922" w:rsidP="006E1507">
            <w:pPr>
              <w:pStyle w:val="ListBullet"/>
              <w:contextualSpacing w:val="0"/>
              <w:rPr>
                <w:rFonts w:ascii="Roboto" w:hAnsi="Roboto"/>
                <w:color w:val="000000" w:themeColor="text1"/>
              </w:rPr>
            </w:pPr>
            <w:r w:rsidRPr="00200922">
              <w:rPr>
                <w:rFonts w:ascii="Roboto" w:hAnsi="Roboto"/>
                <w:color w:val="000000" w:themeColor="text1"/>
              </w:rPr>
              <w:t>HTML</w:t>
            </w:r>
          </w:p>
          <w:p w14:paraId="11CE98E0" w14:textId="77777777" w:rsidR="001F4E6D" w:rsidRPr="00200922" w:rsidRDefault="00200922" w:rsidP="006E1507">
            <w:pPr>
              <w:pStyle w:val="ListBullet"/>
              <w:contextualSpacing w:val="0"/>
              <w:rPr>
                <w:rFonts w:ascii="Roboto" w:hAnsi="Roboto"/>
                <w:color w:val="000000" w:themeColor="text1"/>
              </w:rPr>
            </w:pPr>
            <w:r w:rsidRPr="00200922">
              <w:rPr>
                <w:rFonts w:ascii="Roboto" w:hAnsi="Roboto"/>
                <w:color w:val="000000" w:themeColor="text1"/>
              </w:rPr>
              <w:t>CSS</w:t>
            </w:r>
          </w:p>
          <w:p w14:paraId="4DDFB724" w14:textId="77777777" w:rsidR="00200922" w:rsidRPr="00200922" w:rsidRDefault="00200922" w:rsidP="006E1507">
            <w:pPr>
              <w:pStyle w:val="ListBullet"/>
              <w:contextualSpacing w:val="0"/>
              <w:rPr>
                <w:rFonts w:ascii="Roboto" w:hAnsi="Roboto"/>
                <w:color w:val="000000" w:themeColor="text1"/>
              </w:rPr>
            </w:pPr>
            <w:proofErr w:type="spellStart"/>
            <w:r w:rsidRPr="00200922">
              <w:rPr>
                <w:rFonts w:ascii="Roboto" w:hAnsi="Roboto"/>
                <w:color w:val="000000" w:themeColor="text1"/>
              </w:rPr>
              <w:t>Javascript</w:t>
            </w:r>
            <w:proofErr w:type="spellEnd"/>
          </w:p>
          <w:p w14:paraId="1BA61B25" w14:textId="7186BF26" w:rsidR="00200922" w:rsidRPr="00200922" w:rsidRDefault="00200922" w:rsidP="00200922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Roboto" w:hAnsi="Roboto"/>
                <w:color w:val="000000" w:themeColor="text1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4E6C0C6B" w14:textId="4728C6EF" w:rsidR="003A0632" w:rsidRPr="00200922" w:rsidRDefault="00200922" w:rsidP="006E1507">
            <w:pPr>
              <w:pStyle w:val="ListBullet"/>
              <w:contextualSpacing w:val="0"/>
              <w:rPr>
                <w:rFonts w:ascii="Roboto" w:hAnsi="Roboto"/>
                <w:color w:val="000000" w:themeColor="text1"/>
              </w:rPr>
            </w:pPr>
            <w:r w:rsidRPr="00200922">
              <w:rPr>
                <w:rFonts w:ascii="Roboto" w:hAnsi="Roboto"/>
                <w:color w:val="000000" w:themeColor="text1"/>
              </w:rPr>
              <w:t>Vue.js</w:t>
            </w:r>
          </w:p>
          <w:p w14:paraId="222544A2" w14:textId="20526111" w:rsidR="001E3120" w:rsidRPr="00200922" w:rsidRDefault="00200922" w:rsidP="006E1507">
            <w:pPr>
              <w:pStyle w:val="ListBullet"/>
              <w:contextualSpacing w:val="0"/>
              <w:rPr>
                <w:rFonts w:ascii="Roboto" w:hAnsi="Roboto"/>
                <w:color w:val="000000" w:themeColor="text1"/>
              </w:rPr>
            </w:pPr>
            <w:r w:rsidRPr="00200922">
              <w:rPr>
                <w:rFonts w:ascii="Roboto" w:hAnsi="Roboto"/>
                <w:color w:val="000000" w:themeColor="text1"/>
              </w:rPr>
              <w:t>Node.js</w:t>
            </w:r>
          </w:p>
          <w:p w14:paraId="0AC6B393" w14:textId="7A322A1E" w:rsidR="001E3120" w:rsidRPr="00200922" w:rsidRDefault="00200922" w:rsidP="006E1507">
            <w:pPr>
              <w:pStyle w:val="ListBullet"/>
              <w:contextualSpacing w:val="0"/>
              <w:rPr>
                <w:rFonts w:ascii="Roboto" w:hAnsi="Roboto"/>
                <w:color w:val="000000" w:themeColor="text1"/>
              </w:rPr>
            </w:pPr>
            <w:r w:rsidRPr="00200922">
              <w:rPr>
                <w:rFonts w:ascii="Roboto" w:hAnsi="Roboto"/>
                <w:color w:val="000000" w:themeColor="text1"/>
              </w:rPr>
              <w:t>Ruby</w:t>
            </w:r>
          </w:p>
        </w:tc>
      </w:tr>
    </w:tbl>
    <w:p w14:paraId="5674652C" w14:textId="21FA8518" w:rsidR="00AD782D" w:rsidRPr="00200922" w:rsidRDefault="00200922" w:rsidP="0062312F">
      <w:pPr>
        <w:pStyle w:val="Heading1"/>
        <w:rPr>
          <w:rFonts w:ascii="Roboto" w:hAnsi="Roboto"/>
        </w:rPr>
      </w:pPr>
      <w:r>
        <w:rPr>
          <w:rFonts w:ascii="Roboto" w:hAnsi="Roboto"/>
        </w:rPr>
        <w:t>Certificates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00922" w:rsidRPr="00200922" w14:paraId="04B5DEC4" w14:textId="77777777" w:rsidTr="00200922">
        <w:trPr>
          <w:trHeight w:val="1150"/>
        </w:trPr>
        <w:tc>
          <w:tcPr>
            <w:tcW w:w="9290" w:type="dxa"/>
            <w:tcMar>
              <w:top w:w="216" w:type="dxa"/>
            </w:tcMar>
          </w:tcPr>
          <w:p w14:paraId="60E6C0F0" w14:textId="615ECE77" w:rsidR="00F51EF6" w:rsidRDefault="00F51EF6" w:rsidP="00F51EF6">
            <w:pPr>
              <w:pStyle w:val="Heading2"/>
              <w:numPr>
                <w:ilvl w:val="0"/>
                <w:numId w:val="18"/>
              </w:numPr>
              <w:contextualSpacing w:val="0"/>
              <w:outlineLvl w:val="1"/>
              <w:rPr>
                <w:rStyle w:val="SubtleReference"/>
              </w:rPr>
            </w:pPr>
            <w:r>
              <w:rPr>
                <w:rFonts w:ascii="Roboto" w:hAnsi="Roboto"/>
                <w:color w:val="7030A0"/>
              </w:rPr>
              <w:t>web interfaces with html, css and javascript</w:t>
            </w:r>
            <w:r w:rsidRPr="00200922">
              <w:rPr>
                <w:rFonts w:ascii="Roboto" w:hAnsi="Roboto"/>
                <w:color w:val="7030A0"/>
              </w:rPr>
              <w:t xml:space="preserve">, </w:t>
            </w:r>
            <w:r>
              <w:rPr>
                <w:rStyle w:val="SubtleReference"/>
              </w:rPr>
              <w:t>ime-usp (feb – 2020)</w:t>
            </w:r>
          </w:p>
          <w:p w14:paraId="0D238EAA" w14:textId="08C18CE7" w:rsidR="00F51EF6" w:rsidRPr="00F51EF6" w:rsidRDefault="00F51EF6" w:rsidP="00F51EF6">
            <w:pPr>
              <w:pStyle w:val="Heading2"/>
              <w:numPr>
                <w:ilvl w:val="0"/>
                <w:numId w:val="18"/>
              </w:numPr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Fonts w:ascii="Roboto" w:hAnsi="Roboto"/>
                <w:color w:val="7030A0"/>
              </w:rPr>
              <w:t>node.js formation</w:t>
            </w:r>
            <w:r w:rsidRPr="00200922">
              <w:rPr>
                <w:rFonts w:ascii="Roboto" w:hAnsi="Roboto"/>
                <w:color w:val="7030A0"/>
              </w:rPr>
              <w:t xml:space="preserve">, </w:t>
            </w:r>
            <w:r>
              <w:rPr>
                <w:rStyle w:val="SubtleReference"/>
              </w:rPr>
              <w:t>alura (JAN – 2020)</w:t>
            </w:r>
          </w:p>
          <w:p w14:paraId="7493E0E4" w14:textId="59099D5C" w:rsidR="00F51EF6" w:rsidRDefault="00F51EF6" w:rsidP="00F51EF6">
            <w:pPr>
              <w:pStyle w:val="Heading2"/>
              <w:numPr>
                <w:ilvl w:val="0"/>
                <w:numId w:val="18"/>
              </w:numPr>
              <w:contextualSpacing w:val="0"/>
              <w:outlineLvl w:val="1"/>
              <w:rPr>
                <w:rStyle w:val="SubtleReference"/>
              </w:rPr>
            </w:pPr>
            <w:r>
              <w:rPr>
                <w:rFonts w:ascii="Roboto" w:hAnsi="Roboto"/>
                <w:color w:val="7030A0"/>
              </w:rPr>
              <w:t>vue.js formation</w:t>
            </w:r>
            <w:r w:rsidRPr="00200922">
              <w:rPr>
                <w:rFonts w:ascii="Roboto" w:hAnsi="Roboto"/>
                <w:color w:val="7030A0"/>
              </w:rPr>
              <w:t xml:space="preserve">, </w:t>
            </w:r>
            <w:r>
              <w:rPr>
                <w:rStyle w:val="SubtleReference"/>
              </w:rPr>
              <w:t xml:space="preserve">alura </w:t>
            </w:r>
            <w:r>
              <w:rPr>
                <w:rStyle w:val="SubtleReference"/>
              </w:rPr>
              <w:t>(J</w:t>
            </w:r>
            <w:r>
              <w:rPr>
                <w:rStyle w:val="SubtleReference"/>
              </w:rPr>
              <w:t>ul</w:t>
            </w:r>
            <w:r>
              <w:rPr>
                <w:rStyle w:val="SubtleReference"/>
              </w:rPr>
              <w:t xml:space="preserve"> – 2020)</w:t>
            </w:r>
          </w:p>
          <w:p w14:paraId="56D6ACF4" w14:textId="2FB8E800" w:rsidR="00200922" w:rsidRPr="00F51EF6" w:rsidRDefault="00F51EF6" w:rsidP="00F51EF6">
            <w:pPr>
              <w:pStyle w:val="Heading2"/>
              <w:numPr>
                <w:ilvl w:val="0"/>
                <w:numId w:val="18"/>
              </w:numPr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  <w:color w:val="7030A0"/>
              </w:rPr>
              <w:t>Web design</w:t>
            </w:r>
            <w:r w:rsidRPr="00200922">
              <w:rPr>
                <w:rFonts w:ascii="Roboto" w:hAnsi="Roboto"/>
                <w:color w:val="7030A0"/>
              </w:rPr>
              <w:t xml:space="preserve">, </w:t>
            </w:r>
            <w:r>
              <w:rPr>
                <w:rStyle w:val="SubtleReference"/>
              </w:rPr>
              <w:t>origamid (nov – 2020)</w:t>
            </w:r>
          </w:p>
        </w:tc>
      </w:tr>
    </w:tbl>
    <w:p w14:paraId="4A5A316F" w14:textId="1C9F35EA" w:rsidR="00B51D1B" w:rsidRPr="00200922" w:rsidRDefault="00B51D1B" w:rsidP="006E1507">
      <w:pPr>
        <w:rPr>
          <w:rFonts w:ascii="Roboto" w:hAnsi="Roboto"/>
        </w:rPr>
      </w:pPr>
    </w:p>
    <w:sectPr w:rsidR="00B51D1B" w:rsidRPr="00200922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D58FE" w14:textId="77777777" w:rsidR="00634E53" w:rsidRDefault="00634E53" w:rsidP="0068194B">
      <w:r>
        <w:separator/>
      </w:r>
    </w:p>
    <w:p w14:paraId="566BFD4F" w14:textId="77777777" w:rsidR="00634E53" w:rsidRDefault="00634E53"/>
    <w:p w14:paraId="07E1B544" w14:textId="77777777" w:rsidR="00634E53" w:rsidRDefault="00634E53"/>
  </w:endnote>
  <w:endnote w:type="continuationSeparator" w:id="0">
    <w:p w14:paraId="360C07C6" w14:textId="77777777" w:rsidR="00634E53" w:rsidRDefault="00634E53" w:rsidP="0068194B">
      <w:r>
        <w:continuationSeparator/>
      </w:r>
    </w:p>
    <w:p w14:paraId="0692F666" w14:textId="77777777" w:rsidR="00634E53" w:rsidRDefault="00634E53"/>
    <w:p w14:paraId="4F0354C3" w14:textId="77777777" w:rsidR="00634E53" w:rsidRDefault="00634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4205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E2264" w14:textId="77777777" w:rsidR="00634E53" w:rsidRDefault="00634E53" w:rsidP="0068194B">
      <w:r>
        <w:separator/>
      </w:r>
    </w:p>
    <w:p w14:paraId="4B5A053C" w14:textId="77777777" w:rsidR="00634E53" w:rsidRDefault="00634E53"/>
    <w:p w14:paraId="57879D65" w14:textId="77777777" w:rsidR="00634E53" w:rsidRDefault="00634E53"/>
  </w:footnote>
  <w:footnote w:type="continuationSeparator" w:id="0">
    <w:p w14:paraId="1A334042" w14:textId="77777777" w:rsidR="00634E53" w:rsidRDefault="00634E53" w:rsidP="0068194B">
      <w:r>
        <w:continuationSeparator/>
      </w:r>
    </w:p>
    <w:p w14:paraId="3B34E05F" w14:textId="77777777" w:rsidR="00634E53" w:rsidRDefault="00634E53"/>
    <w:p w14:paraId="76905F6B" w14:textId="77777777" w:rsidR="00634E53" w:rsidRDefault="00634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3B7E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8F48D" wp14:editId="21FAA6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496C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4AC7D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73B98"/>
    <w:multiLevelType w:val="hybridMultilevel"/>
    <w:tmpl w:val="A30C9E00"/>
    <w:lvl w:ilvl="0" w:tplc="E90051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F7315F"/>
    <w:multiLevelType w:val="multilevel"/>
    <w:tmpl w:val="959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15246F8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030A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973BA3"/>
    <w:multiLevelType w:val="multilevel"/>
    <w:tmpl w:val="EFF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37766"/>
    <w:multiLevelType w:val="multilevel"/>
    <w:tmpl w:val="857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7406C"/>
    <w:multiLevelType w:val="multilevel"/>
    <w:tmpl w:val="B36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2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0922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4E53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EF6"/>
    <w:rsid w:val="00F54BC0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54510"/>
  <w15:chartTrackingRefBased/>
  <w15:docId w15:val="{54B20783-779C-480D-98B5-34895E2A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92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jsgrdq">
    <w:name w:val="jsgrdq"/>
    <w:basedOn w:val="DefaultParagraphFont"/>
    <w:rsid w:val="00200922"/>
  </w:style>
  <w:style w:type="paragraph" w:customStyle="1" w:styleId="04xlpa">
    <w:name w:val="_04xlpa"/>
    <w:basedOn w:val="Normal"/>
    <w:rsid w:val="0020092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ella\AppData\Local\Microsoft\Office\16.0\DTS\en-US%7bDE349965-B5EB-4ABA-9728-204DB704DFE1%7d\%7b758C238D-9113-4525-9E2F-C09CEB00D25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0676FAD1274B76B4076FD0FBA6F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675AB-835F-4110-AFEE-5EE4BFCFEB01}"/>
      </w:docPartPr>
      <w:docPartBody>
        <w:p w:rsidR="00000000" w:rsidRDefault="00D66196">
          <w:pPr>
            <w:pStyle w:val="5A0676FAD1274B76B4076FD0FBA6F6A4"/>
          </w:pPr>
          <w:r w:rsidRPr="00CF1A49">
            <w:t>Experience</w:t>
          </w:r>
        </w:p>
      </w:docPartBody>
    </w:docPart>
    <w:docPart>
      <w:docPartPr>
        <w:name w:val="1430E36B77704BE8ACFA64F0A24B2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A09E8-3345-4568-A811-D4E8CEE050FB}"/>
      </w:docPartPr>
      <w:docPartBody>
        <w:p w:rsidR="00000000" w:rsidRDefault="00D66196">
          <w:pPr>
            <w:pStyle w:val="1430E36B77704BE8ACFA64F0A24B2446"/>
          </w:pPr>
          <w:r w:rsidRPr="00CF1A49">
            <w:t>Education</w:t>
          </w:r>
        </w:p>
      </w:docPartBody>
    </w:docPart>
    <w:docPart>
      <w:docPartPr>
        <w:name w:val="10DE9EF7DB1B4A059693ED4E05C27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8DCBF-296D-413C-A694-B90D3B495F6E}"/>
      </w:docPartPr>
      <w:docPartBody>
        <w:p w:rsidR="00000000" w:rsidRDefault="00D66196">
          <w:pPr>
            <w:pStyle w:val="10DE9EF7DB1B4A059693ED4E05C275E1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96"/>
    <w:rsid w:val="00D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D0893927F848EDA3D2A7A4F8323DB8">
    <w:name w:val="65D0893927F848EDA3D2A7A4F8323DB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07282439B364230AEEFB11C85F15643">
    <w:name w:val="E07282439B364230AEEFB11C85F15643"/>
  </w:style>
  <w:style w:type="paragraph" w:customStyle="1" w:styleId="C333C28FB549468588B1FBCDB148F944">
    <w:name w:val="C333C28FB549468588B1FBCDB148F944"/>
  </w:style>
  <w:style w:type="paragraph" w:customStyle="1" w:styleId="596B0E73797D415FBC1E947EA0DEE477">
    <w:name w:val="596B0E73797D415FBC1E947EA0DEE477"/>
  </w:style>
  <w:style w:type="paragraph" w:customStyle="1" w:styleId="80D804FD9BFA456C97DA02AEFBA78C90">
    <w:name w:val="80D804FD9BFA456C97DA02AEFBA78C90"/>
  </w:style>
  <w:style w:type="paragraph" w:customStyle="1" w:styleId="C93FEC3B04434AB3817537093CD74265">
    <w:name w:val="C93FEC3B04434AB3817537093CD74265"/>
  </w:style>
  <w:style w:type="paragraph" w:customStyle="1" w:styleId="A0209418B4C4460292A670751D040BD0">
    <w:name w:val="A0209418B4C4460292A670751D040BD0"/>
  </w:style>
  <w:style w:type="paragraph" w:customStyle="1" w:styleId="D1AD24378C174112A848AE7CBF58E415">
    <w:name w:val="D1AD24378C174112A848AE7CBF58E415"/>
  </w:style>
  <w:style w:type="paragraph" w:customStyle="1" w:styleId="4B64EF3CF6D445A997D016E42A5BFB2B">
    <w:name w:val="4B64EF3CF6D445A997D016E42A5BFB2B"/>
  </w:style>
  <w:style w:type="paragraph" w:customStyle="1" w:styleId="0E6670764B5D481B9A0E1F0D612279FE">
    <w:name w:val="0E6670764B5D481B9A0E1F0D612279FE"/>
  </w:style>
  <w:style w:type="paragraph" w:customStyle="1" w:styleId="7B88D58CF78641F5A2E5D746D6B4A25F">
    <w:name w:val="7B88D58CF78641F5A2E5D746D6B4A25F"/>
  </w:style>
  <w:style w:type="paragraph" w:customStyle="1" w:styleId="5A0676FAD1274B76B4076FD0FBA6F6A4">
    <w:name w:val="5A0676FAD1274B76B4076FD0FBA6F6A4"/>
  </w:style>
  <w:style w:type="paragraph" w:customStyle="1" w:styleId="D915E4468A0C4288ABA3EA964E263EB9">
    <w:name w:val="D915E4468A0C4288ABA3EA964E263EB9"/>
  </w:style>
  <w:style w:type="paragraph" w:customStyle="1" w:styleId="6C2DBB7239FB460E94FB5D34356B6C88">
    <w:name w:val="6C2DBB7239FB460E94FB5D34356B6C88"/>
  </w:style>
  <w:style w:type="paragraph" w:customStyle="1" w:styleId="9685799374E94057AE454CA919846268">
    <w:name w:val="9685799374E94057AE454CA91984626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7AEA70A8CDD4AC199D03D8E53DBF3C2">
    <w:name w:val="97AEA70A8CDD4AC199D03D8E53DBF3C2"/>
  </w:style>
  <w:style w:type="paragraph" w:customStyle="1" w:styleId="4DC439B0D95D414A9FA5A1DFF9B69D67">
    <w:name w:val="4DC439B0D95D414A9FA5A1DFF9B69D67"/>
  </w:style>
  <w:style w:type="paragraph" w:customStyle="1" w:styleId="84FB3939484342C5A7330D224F4541E4">
    <w:name w:val="84FB3939484342C5A7330D224F4541E4"/>
  </w:style>
  <w:style w:type="paragraph" w:customStyle="1" w:styleId="F45697F7A0E64DAB86E757EFEDEBED06">
    <w:name w:val="F45697F7A0E64DAB86E757EFEDEBED06"/>
  </w:style>
  <w:style w:type="paragraph" w:customStyle="1" w:styleId="25CEE551C6344102A33DD478FAD1B159">
    <w:name w:val="25CEE551C6344102A33DD478FAD1B159"/>
  </w:style>
  <w:style w:type="paragraph" w:customStyle="1" w:styleId="4F9F41DBB19B41339364F536392FDAEF">
    <w:name w:val="4F9F41DBB19B41339364F536392FDAEF"/>
  </w:style>
  <w:style w:type="paragraph" w:customStyle="1" w:styleId="C21033EA876D4BB68C2FB6E7F5EDAFFE">
    <w:name w:val="C21033EA876D4BB68C2FB6E7F5EDAFFE"/>
  </w:style>
  <w:style w:type="paragraph" w:customStyle="1" w:styleId="1430E36B77704BE8ACFA64F0A24B2446">
    <w:name w:val="1430E36B77704BE8ACFA64F0A24B2446"/>
  </w:style>
  <w:style w:type="paragraph" w:customStyle="1" w:styleId="42124E6BD5064308B3C6C02FE63A6938">
    <w:name w:val="42124E6BD5064308B3C6C02FE63A6938"/>
  </w:style>
  <w:style w:type="paragraph" w:customStyle="1" w:styleId="C2B3DA5D755C47FDAC614EBA97771C58">
    <w:name w:val="C2B3DA5D755C47FDAC614EBA97771C58"/>
  </w:style>
  <w:style w:type="paragraph" w:customStyle="1" w:styleId="2EA56902FBEE4C2F8AAF874F1078A98C">
    <w:name w:val="2EA56902FBEE4C2F8AAF874F1078A98C"/>
  </w:style>
  <w:style w:type="paragraph" w:customStyle="1" w:styleId="974C92691CAF433ABF7335C117FB54BA">
    <w:name w:val="974C92691CAF433ABF7335C117FB54BA"/>
  </w:style>
  <w:style w:type="paragraph" w:customStyle="1" w:styleId="865F32BA0F8D4A28B65575D293578EE2">
    <w:name w:val="865F32BA0F8D4A28B65575D293578EE2"/>
  </w:style>
  <w:style w:type="paragraph" w:customStyle="1" w:styleId="3C477D4AEF3E4692876673AF81B74F5B">
    <w:name w:val="3C477D4AEF3E4692876673AF81B74F5B"/>
  </w:style>
  <w:style w:type="paragraph" w:customStyle="1" w:styleId="7809FE6BE2A94D97A61536584F43FB73">
    <w:name w:val="7809FE6BE2A94D97A61536584F43FB73"/>
  </w:style>
  <w:style w:type="paragraph" w:customStyle="1" w:styleId="5F733501FEAE4CCFBF4F4A811B01D818">
    <w:name w:val="5F733501FEAE4CCFBF4F4A811B01D818"/>
  </w:style>
  <w:style w:type="paragraph" w:customStyle="1" w:styleId="14F317D1CD324D79A758C54B7BBB0F59">
    <w:name w:val="14F317D1CD324D79A758C54B7BBB0F59"/>
  </w:style>
  <w:style w:type="paragraph" w:customStyle="1" w:styleId="BBF1F5895E21462A8038CE92200B6189">
    <w:name w:val="BBF1F5895E21462A8038CE92200B6189"/>
  </w:style>
  <w:style w:type="paragraph" w:customStyle="1" w:styleId="10DE9EF7DB1B4A059693ED4E05C275E1">
    <w:name w:val="10DE9EF7DB1B4A059693ED4E05C275E1"/>
  </w:style>
  <w:style w:type="paragraph" w:customStyle="1" w:styleId="32BC12A5263F43AFBD9309BD7CA563A2">
    <w:name w:val="32BC12A5263F43AFBD9309BD7CA563A2"/>
  </w:style>
  <w:style w:type="paragraph" w:customStyle="1" w:styleId="98FEB5676A864D92A7036D43EACCFE13">
    <w:name w:val="98FEB5676A864D92A7036D43EACCFE13"/>
  </w:style>
  <w:style w:type="paragraph" w:customStyle="1" w:styleId="214B5D4CA24840218C99E8021575A14D">
    <w:name w:val="214B5D4CA24840218C99E8021575A14D"/>
  </w:style>
  <w:style w:type="paragraph" w:customStyle="1" w:styleId="CD569FCE661C494F82908A0ABE4FDD88">
    <w:name w:val="CD569FCE661C494F82908A0ABE4FDD88"/>
  </w:style>
  <w:style w:type="paragraph" w:customStyle="1" w:styleId="CB72F2847E4642D7B1B842CF5D1E9C34">
    <w:name w:val="CB72F2847E4642D7B1B842CF5D1E9C34"/>
  </w:style>
  <w:style w:type="paragraph" w:customStyle="1" w:styleId="3970C2103BC34FE9B5B3294A713D4EB4">
    <w:name w:val="3970C2103BC34FE9B5B3294A713D4EB4"/>
  </w:style>
  <w:style w:type="paragraph" w:customStyle="1" w:styleId="7D429DDDBB3C4233B5F5C8601A57F085">
    <w:name w:val="7D429DDDBB3C4233B5F5C8601A57F0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{758C238D-9113-4525-9E2F-C09CEB00D257}tf16402488_win32</Template>
  <TotalTime>4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babella</dc:creator>
  <cp:keywords/>
  <dc:description/>
  <cp:lastModifiedBy>LIAM MARICATO PITTA BRAS</cp:lastModifiedBy>
  <cp:revision>2</cp:revision>
  <dcterms:created xsi:type="dcterms:W3CDTF">2021-03-03T02:21:00Z</dcterms:created>
  <dcterms:modified xsi:type="dcterms:W3CDTF">2021-03-03T02:21:00Z</dcterms:modified>
  <cp:category/>
</cp:coreProperties>
</file>